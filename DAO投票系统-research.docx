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97863468"/>
        <w:docPartObj>
          <w:docPartGallery w:val="Table of Contents"/>
          <w:docPartUnique/>
        </w:docPartObj>
      </w:sdtPr>
      <w:sdtEndPr>
        <w:rPr>
          <w:rFonts w:eastAsia="Calibri" w:cs="Calibri"/>
          <w:smallCaps w:val="0"/>
          <w:noProof/>
          <w:color w:val="000000"/>
          <w:sz w:val="24"/>
          <w:szCs w:val="22"/>
        </w:rPr>
      </w:sdtEndPr>
      <w:sdtContent>
        <w:p w14:paraId="5E79C3E7" w14:textId="4992AB4B" w:rsidR="00857CBB" w:rsidRDefault="00857CBB">
          <w:pPr>
            <w:pStyle w:val="TOCHeading"/>
          </w:pPr>
          <w:r>
            <w:t>Table of Contents</w:t>
          </w:r>
        </w:p>
        <w:p w14:paraId="78A4B007" w14:textId="00E156CF" w:rsidR="002D7179" w:rsidRDefault="00857CB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88497" w:history="1">
            <w:r w:rsidR="002D7179" w:rsidRPr="004D6BA4">
              <w:rPr>
                <w:rStyle w:val="Hyperlink"/>
                <w:noProof/>
              </w:rPr>
              <w:t>2</w:t>
            </w:r>
            <w:r w:rsidR="002D71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D7179" w:rsidRPr="004D6BA4">
              <w:rPr>
                <w:rStyle w:val="Hyperlink"/>
                <w:noProof/>
              </w:rPr>
              <w:t xml:space="preserve">DAO </w:t>
            </w:r>
            <w:r w:rsidR="002D7179" w:rsidRPr="004D6BA4">
              <w:rPr>
                <w:rStyle w:val="Hyperlink"/>
                <w:rFonts w:ascii="Microsoft YaHei" w:eastAsia="Microsoft YaHei" w:hAnsi="Microsoft YaHei" w:cs="Microsoft YaHei" w:hint="eastAsia"/>
                <w:noProof/>
              </w:rPr>
              <w:t>现有系统</w:t>
            </w:r>
            <w:r w:rsidR="002D7179">
              <w:rPr>
                <w:noProof/>
                <w:webHidden/>
              </w:rPr>
              <w:tab/>
            </w:r>
            <w:r w:rsidR="002D7179">
              <w:rPr>
                <w:noProof/>
                <w:webHidden/>
              </w:rPr>
              <w:fldChar w:fldCharType="begin"/>
            </w:r>
            <w:r w:rsidR="002D7179">
              <w:rPr>
                <w:noProof/>
                <w:webHidden/>
              </w:rPr>
              <w:instrText xml:space="preserve"> PAGEREF _Toc178088497 \h </w:instrText>
            </w:r>
            <w:r w:rsidR="002D7179">
              <w:rPr>
                <w:noProof/>
                <w:webHidden/>
              </w:rPr>
            </w:r>
            <w:r w:rsidR="002D7179">
              <w:rPr>
                <w:noProof/>
                <w:webHidden/>
              </w:rPr>
              <w:fldChar w:fldCharType="separate"/>
            </w:r>
            <w:r w:rsidR="002D7179">
              <w:rPr>
                <w:noProof/>
                <w:webHidden/>
              </w:rPr>
              <w:t>2</w:t>
            </w:r>
            <w:r w:rsidR="002D7179">
              <w:rPr>
                <w:noProof/>
                <w:webHidden/>
              </w:rPr>
              <w:fldChar w:fldCharType="end"/>
            </w:r>
          </w:hyperlink>
        </w:p>
        <w:p w14:paraId="6101EE82" w14:textId="6D39488C" w:rsidR="002D7179" w:rsidRDefault="002D717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8088498" w:history="1">
            <w:r w:rsidRPr="004D6BA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D6BA4">
              <w:rPr>
                <w:rStyle w:val="Hyperlink"/>
                <w:noProof/>
              </w:rPr>
              <w:t>UI</w:t>
            </w:r>
            <w:r w:rsidRPr="004D6BA4">
              <w:rPr>
                <w:rStyle w:val="Hyperlink"/>
                <w:rFonts w:ascii="Microsoft YaHei" w:eastAsia="Microsoft YaHei" w:hAnsi="Microsoft YaHei" w:cs="Microsoft YaHei"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D5B5" w14:textId="3AE90BC8" w:rsidR="002D7179" w:rsidRDefault="002D717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8088499" w:history="1">
            <w:r w:rsidRPr="004D6BA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D6BA4">
              <w:rPr>
                <w:rStyle w:val="Hyperlink"/>
                <w:rFonts w:ascii="Microsoft YaHei" w:eastAsia="Microsoft YaHei" w:hAnsi="Microsoft YaHei" w:cs="Microsoft YaHei" w:hint="eastAsia"/>
                <w:noProof/>
              </w:rPr>
              <w:t>技术使用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D4D30" w14:textId="6D3E4A7B" w:rsidR="00857CBB" w:rsidRDefault="00857CBB">
          <w:r>
            <w:rPr>
              <w:b/>
              <w:bCs/>
              <w:noProof/>
            </w:rPr>
            <w:fldChar w:fldCharType="end"/>
          </w:r>
        </w:p>
      </w:sdtContent>
    </w:sdt>
    <w:p w14:paraId="6B7AEEC0" w14:textId="54EF9711" w:rsidR="00857CBB" w:rsidRDefault="00857CBB">
      <w:r>
        <w:br w:type="page"/>
      </w:r>
    </w:p>
    <w:p w14:paraId="068359D2" w14:textId="7C28425A" w:rsidR="00C94B94" w:rsidRDefault="00857CBB" w:rsidP="00857CBB">
      <w:pPr>
        <w:pStyle w:val="Heading1"/>
      </w:pPr>
      <w:bookmarkStart w:id="0" w:name="_Toc178088497"/>
      <w:r>
        <w:rPr>
          <w:rFonts w:hint="eastAsia"/>
        </w:rPr>
        <w:lastRenderedPageBreak/>
        <w:t xml:space="preserve">DAO </w:t>
      </w:r>
      <w:r>
        <w:rPr>
          <w:rFonts w:hint="eastAsia"/>
        </w:rPr>
        <w:t>现有系统</w:t>
      </w:r>
      <w:bookmarkEnd w:id="0"/>
    </w:p>
    <w:p w14:paraId="50E8D134" w14:textId="77777777" w:rsidR="00857CBB" w:rsidRDefault="00857CBB" w:rsidP="00857CBB">
      <w:pPr>
        <w:rPr>
          <w:rFonts w:eastAsiaTheme="minorEastAsia"/>
        </w:rPr>
      </w:pPr>
    </w:p>
    <w:p w14:paraId="04FF00C2" w14:textId="77777777" w:rsidR="00961974" w:rsidRDefault="00961974" w:rsidP="00857CBB">
      <w:pPr>
        <w:rPr>
          <w:rFonts w:eastAsiaTheme="minorEastAsia"/>
        </w:rPr>
      </w:pPr>
    </w:p>
    <w:p w14:paraId="5A1F76E7" w14:textId="77777777" w:rsidR="00961974" w:rsidRDefault="00961974" w:rsidP="00857CBB">
      <w:pPr>
        <w:rPr>
          <w:rFonts w:eastAsiaTheme="minorEastAsia"/>
        </w:rPr>
      </w:pPr>
    </w:p>
    <w:p w14:paraId="40B26801" w14:textId="28A913EE" w:rsidR="002D7179" w:rsidRDefault="002D7179" w:rsidP="00961974">
      <w:pPr>
        <w:pStyle w:val="Heading1"/>
      </w:pPr>
      <w:bookmarkStart w:id="1" w:name="_Toc178088498"/>
      <w:r>
        <w:rPr>
          <w:rFonts w:hint="eastAsia"/>
        </w:rPr>
        <w:t>Flowchart</w:t>
      </w:r>
    </w:p>
    <w:p w14:paraId="77DFE21A" w14:textId="77777777" w:rsidR="002D7179" w:rsidRDefault="002D7179" w:rsidP="002D7179">
      <w:pPr>
        <w:rPr>
          <w:rFonts w:eastAsiaTheme="minorEastAsia"/>
        </w:rPr>
      </w:pPr>
    </w:p>
    <w:p w14:paraId="789BB877" w14:textId="77777777" w:rsidR="002D7179" w:rsidRDefault="002D7179" w:rsidP="002D7179">
      <w:pPr>
        <w:rPr>
          <w:rFonts w:eastAsiaTheme="minorEastAsia"/>
        </w:rPr>
      </w:pPr>
    </w:p>
    <w:p w14:paraId="79667484" w14:textId="77777777" w:rsidR="002D7179" w:rsidRPr="002D7179" w:rsidRDefault="002D7179" w:rsidP="002D7179">
      <w:pPr>
        <w:rPr>
          <w:rFonts w:eastAsiaTheme="minorEastAsia" w:hint="eastAsia"/>
        </w:rPr>
      </w:pPr>
    </w:p>
    <w:p w14:paraId="1247B296" w14:textId="190DC7B0" w:rsidR="00961974" w:rsidRDefault="00961974" w:rsidP="00961974">
      <w:pPr>
        <w:pStyle w:val="Heading1"/>
      </w:pPr>
      <w:r>
        <w:rPr>
          <w:rFonts w:hint="eastAsia"/>
        </w:rPr>
        <w:t>UI</w:t>
      </w:r>
      <w:r>
        <w:rPr>
          <w:rFonts w:hint="eastAsia"/>
        </w:rPr>
        <w:t>设计</w:t>
      </w:r>
      <w:bookmarkEnd w:id="1"/>
    </w:p>
    <w:p w14:paraId="7D985A9D" w14:textId="77777777" w:rsidR="00961974" w:rsidRDefault="00961974" w:rsidP="00961974">
      <w:pPr>
        <w:rPr>
          <w:rFonts w:eastAsiaTheme="minorEastAsia"/>
        </w:rPr>
      </w:pPr>
    </w:p>
    <w:p w14:paraId="207E4A99" w14:textId="77777777" w:rsidR="00961974" w:rsidRDefault="00961974" w:rsidP="00961974">
      <w:pPr>
        <w:rPr>
          <w:rFonts w:eastAsiaTheme="minorEastAsia"/>
        </w:rPr>
      </w:pPr>
    </w:p>
    <w:p w14:paraId="36DBC62F" w14:textId="509543A2" w:rsidR="00961974" w:rsidRPr="00961974" w:rsidRDefault="00961974" w:rsidP="00961974">
      <w:pPr>
        <w:pStyle w:val="Heading1"/>
        <w:rPr>
          <w:rFonts w:hint="eastAsia"/>
        </w:rPr>
      </w:pPr>
      <w:bookmarkStart w:id="2" w:name="_Toc178088499"/>
      <w:r>
        <w:rPr>
          <w:rFonts w:hint="eastAsia"/>
        </w:rPr>
        <w:t>技术使用</w:t>
      </w:r>
      <w:bookmarkEnd w:id="2"/>
    </w:p>
    <w:sectPr w:rsidR="00961974" w:rsidRPr="009619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ABB12" w14:textId="77777777" w:rsidR="00A612E0" w:rsidRDefault="00A612E0" w:rsidP="00690CFD">
      <w:pPr>
        <w:spacing w:after="0" w:line="240" w:lineRule="auto"/>
      </w:pPr>
      <w:r>
        <w:separator/>
      </w:r>
    </w:p>
  </w:endnote>
  <w:endnote w:type="continuationSeparator" w:id="0">
    <w:p w14:paraId="2C899AFC" w14:textId="77777777" w:rsidR="00A612E0" w:rsidRDefault="00A612E0" w:rsidP="0069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BA1C5" w14:textId="77777777" w:rsidR="00A612E0" w:rsidRDefault="00A612E0" w:rsidP="00690CFD">
      <w:pPr>
        <w:spacing w:after="0" w:line="240" w:lineRule="auto"/>
      </w:pPr>
      <w:r>
        <w:separator/>
      </w:r>
    </w:p>
  </w:footnote>
  <w:footnote w:type="continuationSeparator" w:id="0">
    <w:p w14:paraId="0B708856" w14:textId="77777777" w:rsidR="00A612E0" w:rsidRDefault="00A612E0" w:rsidP="00690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05pt;height:10.05pt" o:bullet="t">
        <v:imagedata r:id="rId1" o:title="mso69FC"/>
      </v:shape>
    </w:pict>
  </w:numPicBullet>
  <w:abstractNum w:abstractNumId="0" w15:restartNumberingAfterBreak="0">
    <w:nsid w:val="028E40E9"/>
    <w:multiLevelType w:val="hybridMultilevel"/>
    <w:tmpl w:val="42AE7232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C9FC8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72483"/>
    <w:multiLevelType w:val="multilevel"/>
    <w:tmpl w:val="CEDA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2775B"/>
    <w:multiLevelType w:val="multilevel"/>
    <w:tmpl w:val="3C586F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B74070"/>
    <w:multiLevelType w:val="hybridMultilevel"/>
    <w:tmpl w:val="7A94FA4C"/>
    <w:lvl w:ilvl="0" w:tplc="4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F20B8F"/>
    <w:multiLevelType w:val="hybridMultilevel"/>
    <w:tmpl w:val="DE7A6A76"/>
    <w:lvl w:ilvl="0" w:tplc="C20014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02006"/>
    <w:multiLevelType w:val="hybridMultilevel"/>
    <w:tmpl w:val="7FA0BA9E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A00F5"/>
    <w:multiLevelType w:val="hybridMultilevel"/>
    <w:tmpl w:val="C24A174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740FC"/>
    <w:multiLevelType w:val="multilevel"/>
    <w:tmpl w:val="763C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B57243"/>
    <w:multiLevelType w:val="hybridMultilevel"/>
    <w:tmpl w:val="6B94A86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C20E0"/>
    <w:multiLevelType w:val="multilevel"/>
    <w:tmpl w:val="C660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56448"/>
    <w:multiLevelType w:val="hybridMultilevel"/>
    <w:tmpl w:val="C31CA8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96CF5"/>
    <w:multiLevelType w:val="multilevel"/>
    <w:tmpl w:val="90A8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E86769"/>
    <w:multiLevelType w:val="multilevel"/>
    <w:tmpl w:val="F846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4832F0"/>
    <w:multiLevelType w:val="hybridMultilevel"/>
    <w:tmpl w:val="CADAC0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64BD6"/>
    <w:multiLevelType w:val="hybridMultilevel"/>
    <w:tmpl w:val="758E6764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8459C"/>
    <w:multiLevelType w:val="multilevel"/>
    <w:tmpl w:val="7CBE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7A30E8"/>
    <w:multiLevelType w:val="hybridMultilevel"/>
    <w:tmpl w:val="69E27118"/>
    <w:lvl w:ilvl="0" w:tplc="4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07141">
    <w:abstractNumId w:val="2"/>
  </w:num>
  <w:num w:numId="2" w16cid:durableId="872422421">
    <w:abstractNumId w:val="2"/>
  </w:num>
  <w:num w:numId="3" w16cid:durableId="1875725797">
    <w:abstractNumId w:val="2"/>
  </w:num>
  <w:num w:numId="4" w16cid:durableId="124660282">
    <w:abstractNumId w:val="2"/>
  </w:num>
  <w:num w:numId="5" w16cid:durableId="2133286384">
    <w:abstractNumId w:val="2"/>
  </w:num>
  <w:num w:numId="6" w16cid:durableId="1490437198">
    <w:abstractNumId w:val="2"/>
  </w:num>
  <w:num w:numId="7" w16cid:durableId="298003597">
    <w:abstractNumId w:val="2"/>
  </w:num>
  <w:num w:numId="8" w16cid:durableId="1872647292">
    <w:abstractNumId w:val="2"/>
  </w:num>
  <w:num w:numId="9" w16cid:durableId="1993941541">
    <w:abstractNumId w:val="2"/>
  </w:num>
  <w:num w:numId="10" w16cid:durableId="464271894">
    <w:abstractNumId w:val="2"/>
  </w:num>
  <w:num w:numId="11" w16cid:durableId="874462968">
    <w:abstractNumId w:val="4"/>
  </w:num>
  <w:num w:numId="12" w16cid:durableId="1389232228">
    <w:abstractNumId w:val="15"/>
  </w:num>
  <w:num w:numId="13" w16cid:durableId="1738283916">
    <w:abstractNumId w:val="7"/>
  </w:num>
  <w:num w:numId="14" w16cid:durableId="1946183717">
    <w:abstractNumId w:val="6"/>
  </w:num>
  <w:num w:numId="15" w16cid:durableId="1668434764">
    <w:abstractNumId w:val="14"/>
  </w:num>
  <w:num w:numId="16" w16cid:durableId="427580361">
    <w:abstractNumId w:val="0"/>
  </w:num>
  <w:num w:numId="17" w16cid:durableId="1343555261">
    <w:abstractNumId w:val="5"/>
  </w:num>
  <w:num w:numId="18" w16cid:durableId="455412962">
    <w:abstractNumId w:val="16"/>
  </w:num>
  <w:num w:numId="19" w16cid:durableId="116728676">
    <w:abstractNumId w:val="12"/>
  </w:num>
  <w:num w:numId="20" w16cid:durableId="1916669275">
    <w:abstractNumId w:val="3"/>
  </w:num>
  <w:num w:numId="21" w16cid:durableId="342587514">
    <w:abstractNumId w:val="1"/>
  </w:num>
  <w:num w:numId="22" w16cid:durableId="631249759">
    <w:abstractNumId w:val="9"/>
  </w:num>
  <w:num w:numId="23" w16cid:durableId="118885652">
    <w:abstractNumId w:val="11"/>
  </w:num>
  <w:num w:numId="24" w16cid:durableId="1859196340">
    <w:abstractNumId w:val="13"/>
  </w:num>
  <w:num w:numId="25" w16cid:durableId="1874884166">
    <w:abstractNumId w:val="10"/>
  </w:num>
  <w:num w:numId="26" w16cid:durableId="561600191">
    <w:abstractNumId w:val="8"/>
  </w:num>
  <w:num w:numId="27" w16cid:durableId="1095514613">
    <w:abstractNumId w:val="2"/>
  </w:num>
  <w:num w:numId="28" w16cid:durableId="1673950043">
    <w:abstractNumId w:val="2"/>
  </w:num>
  <w:num w:numId="29" w16cid:durableId="268662511">
    <w:abstractNumId w:val="2"/>
  </w:num>
  <w:num w:numId="30" w16cid:durableId="471799812">
    <w:abstractNumId w:val="2"/>
  </w:num>
  <w:num w:numId="31" w16cid:durableId="746117">
    <w:abstractNumId w:val="2"/>
  </w:num>
  <w:num w:numId="32" w16cid:durableId="1460538215">
    <w:abstractNumId w:val="2"/>
  </w:num>
  <w:num w:numId="33" w16cid:durableId="1665428819">
    <w:abstractNumId w:val="2"/>
  </w:num>
  <w:num w:numId="34" w16cid:durableId="1213425378">
    <w:abstractNumId w:val="2"/>
  </w:num>
  <w:num w:numId="35" w16cid:durableId="1459107819">
    <w:abstractNumId w:val="2"/>
  </w:num>
  <w:num w:numId="36" w16cid:durableId="461730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E0"/>
    <w:rsid w:val="00001A50"/>
    <w:rsid w:val="0001022E"/>
    <w:rsid w:val="00010268"/>
    <w:rsid w:val="00010EC1"/>
    <w:rsid w:val="00026041"/>
    <w:rsid w:val="00026CED"/>
    <w:rsid w:val="00032791"/>
    <w:rsid w:val="00032A5A"/>
    <w:rsid w:val="0004409A"/>
    <w:rsid w:val="00046D9B"/>
    <w:rsid w:val="00050AE7"/>
    <w:rsid w:val="00057FE4"/>
    <w:rsid w:val="00060C85"/>
    <w:rsid w:val="0006147A"/>
    <w:rsid w:val="000616BF"/>
    <w:rsid w:val="00064D04"/>
    <w:rsid w:val="000669EE"/>
    <w:rsid w:val="0006728A"/>
    <w:rsid w:val="00070D85"/>
    <w:rsid w:val="00080C61"/>
    <w:rsid w:val="00085A6C"/>
    <w:rsid w:val="00087A6D"/>
    <w:rsid w:val="00087E86"/>
    <w:rsid w:val="0009269A"/>
    <w:rsid w:val="000943A2"/>
    <w:rsid w:val="000A2A4D"/>
    <w:rsid w:val="000A2BE4"/>
    <w:rsid w:val="000B07A1"/>
    <w:rsid w:val="000B0A4A"/>
    <w:rsid w:val="000B2584"/>
    <w:rsid w:val="000B2FE6"/>
    <w:rsid w:val="000B5D15"/>
    <w:rsid w:val="000C0A12"/>
    <w:rsid w:val="000C355D"/>
    <w:rsid w:val="000C3A11"/>
    <w:rsid w:val="000C49D2"/>
    <w:rsid w:val="000C756B"/>
    <w:rsid w:val="000D2F4D"/>
    <w:rsid w:val="000D56D0"/>
    <w:rsid w:val="000D5750"/>
    <w:rsid w:val="000F11A5"/>
    <w:rsid w:val="000F2417"/>
    <w:rsid w:val="000F51F3"/>
    <w:rsid w:val="000F6972"/>
    <w:rsid w:val="00100EED"/>
    <w:rsid w:val="00101460"/>
    <w:rsid w:val="00101FEE"/>
    <w:rsid w:val="0010397A"/>
    <w:rsid w:val="00103CF1"/>
    <w:rsid w:val="0011418B"/>
    <w:rsid w:val="001154BB"/>
    <w:rsid w:val="001210D7"/>
    <w:rsid w:val="00126EC8"/>
    <w:rsid w:val="00131E0E"/>
    <w:rsid w:val="001355EE"/>
    <w:rsid w:val="00135C6D"/>
    <w:rsid w:val="00140B60"/>
    <w:rsid w:val="00145721"/>
    <w:rsid w:val="001475B9"/>
    <w:rsid w:val="00147BE4"/>
    <w:rsid w:val="00152A76"/>
    <w:rsid w:val="00152CBA"/>
    <w:rsid w:val="00153BC9"/>
    <w:rsid w:val="00160EAE"/>
    <w:rsid w:val="00165110"/>
    <w:rsid w:val="00165A61"/>
    <w:rsid w:val="00167227"/>
    <w:rsid w:val="00182344"/>
    <w:rsid w:val="001843B1"/>
    <w:rsid w:val="00186B1B"/>
    <w:rsid w:val="00196040"/>
    <w:rsid w:val="0019785B"/>
    <w:rsid w:val="00197A51"/>
    <w:rsid w:val="001A5EA7"/>
    <w:rsid w:val="001B5E86"/>
    <w:rsid w:val="001C3E41"/>
    <w:rsid w:val="001D2ED8"/>
    <w:rsid w:val="001E056A"/>
    <w:rsid w:val="001E29F2"/>
    <w:rsid w:val="001F24B7"/>
    <w:rsid w:val="001F338F"/>
    <w:rsid w:val="0020012B"/>
    <w:rsid w:val="002001C8"/>
    <w:rsid w:val="00200635"/>
    <w:rsid w:val="00202BB0"/>
    <w:rsid w:val="00203F06"/>
    <w:rsid w:val="00210471"/>
    <w:rsid w:val="002117DF"/>
    <w:rsid w:val="00213E6F"/>
    <w:rsid w:val="00214654"/>
    <w:rsid w:val="002203C1"/>
    <w:rsid w:val="00221276"/>
    <w:rsid w:val="002304AD"/>
    <w:rsid w:val="002307C9"/>
    <w:rsid w:val="0023121B"/>
    <w:rsid w:val="0023223B"/>
    <w:rsid w:val="00234725"/>
    <w:rsid w:val="002362E9"/>
    <w:rsid w:val="00236417"/>
    <w:rsid w:val="00241FDE"/>
    <w:rsid w:val="0024455C"/>
    <w:rsid w:val="00250F69"/>
    <w:rsid w:val="002553A4"/>
    <w:rsid w:val="002565C6"/>
    <w:rsid w:val="00257B50"/>
    <w:rsid w:val="00275C6A"/>
    <w:rsid w:val="0028055C"/>
    <w:rsid w:val="00285331"/>
    <w:rsid w:val="00287F86"/>
    <w:rsid w:val="00290135"/>
    <w:rsid w:val="0029715F"/>
    <w:rsid w:val="002A101A"/>
    <w:rsid w:val="002A624C"/>
    <w:rsid w:val="002A6BE3"/>
    <w:rsid w:val="002A751C"/>
    <w:rsid w:val="002B3EFA"/>
    <w:rsid w:val="002C0170"/>
    <w:rsid w:val="002C111D"/>
    <w:rsid w:val="002C1868"/>
    <w:rsid w:val="002C256B"/>
    <w:rsid w:val="002C28C3"/>
    <w:rsid w:val="002C7EF4"/>
    <w:rsid w:val="002D3F28"/>
    <w:rsid w:val="002D6BD6"/>
    <w:rsid w:val="002D7179"/>
    <w:rsid w:val="002D7E56"/>
    <w:rsid w:val="002F1F0E"/>
    <w:rsid w:val="002F1F3A"/>
    <w:rsid w:val="002F26C6"/>
    <w:rsid w:val="0030276F"/>
    <w:rsid w:val="00302C72"/>
    <w:rsid w:val="00303715"/>
    <w:rsid w:val="003079E3"/>
    <w:rsid w:val="00311BB9"/>
    <w:rsid w:val="00312E0D"/>
    <w:rsid w:val="003154C8"/>
    <w:rsid w:val="00316D1B"/>
    <w:rsid w:val="003225BE"/>
    <w:rsid w:val="00325598"/>
    <w:rsid w:val="003272A9"/>
    <w:rsid w:val="003365F6"/>
    <w:rsid w:val="0033712A"/>
    <w:rsid w:val="00340872"/>
    <w:rsid w:val="00344A93"/>
    <w:rsid w:val="00345E02"/>
    <w:rsid w:val="00360AE3"/>
    <w:rsid w:val="00362314"/>
    <w:rsid w:val="00373A9B"/>
    <w:rsid w:val="00377356"/>
    <w:rsid w:val="00381F7C"/>
    <w:rsid w:val="00390CF2"/>
    <w:rsid w:val="003941C8"/>
    <w:rsid w:val="00394F70"/>
    <w:rsid w:val="003A44B3"/>
    <w:rsid w:val="003A4F20"/>
    <w:rsid w:val="003C12EB"/>
    <w:rsid w:val="003C4F5C"/>
    <w:rsid w:val="003D0CE6"/>
    <w:rsid w:val="003D1AB1"/>
    <w:rsid w:val="003D3268"/>
    <w:rsid w:val="003D5906"/>
    <w:rsid w:val="003E6C40"/>
    <w:rsid w:val="003F2CFD"/>
    <w:rsid w:val="00406185"/>
    <w:rsid w:val="004106E5"/>
    <w:rsid w:val="004126F8"/>
    <w:rsid w:val="004136A9"/>
    <w:rsid w:val="00413CE3"/>
    <w:rsid w:val="00423F47"/>
    <w:rsid w:val="004329A1"/>
    <w:rsid w:val="00443591"/>
    <w:rsid w:val="004468BE"/>
    <w:rsid w:val="004540AA"/>
    <w:rsid w:val="00456802"/>
    <w:rsid w:val="004767D2"/>
    <w:rsid w:val="004767F4"/>
    <w:rsid w:val="00484B5B"/>
    <w:rsid w:val="00484E8F"/>
    <w:rsid w:val="00487890"/>
    <w:rsid w:val="00491709"/>
    <w:rsid w:val="00494B45"/>
    <w:rsid w:val="0049756D"/>
    <w:rsid w:val="004A2831"/>
    <w:rsid w:val="004A2FD3"/>
    <w:rsid w:val="004A34B6"/>
    <w:rsid w:val="004B3D49"/>
    <w:rsid w:val="004C0376"/>
    <w:rsid w:val="004C0FFF"/>
    <w:rsid w:val="004C303F"/>
    <w:rsid w:val="004C5401"/>
    <w:rsid w:val="004C6304"/>
    <w:rsid w:val="004C6D07"/>
    <w:rsid w:val="004D083A"/>
    <w:rsid w:val="004D4ADF"/>
    <w:rsid w:val="004E1321"/>
    <w:rsid w:val="004E2785"/>
    <w:rsid w:val="004E3A7F"/>
    <w:rsid w:val="004E4016"/>
    <w:rsid w:val="004E5E7F"/>
    <w:rsid w:val="004F4861"/>
    <w:rsid w:val="004F4D45"/>
    <w:rsid w:val="004F64DC"/>
    <w:rsid w:val="00501614"/>
    <w:rsid w:val="005024B2"/>
    <w:rsid w:val="00504B3D"/>
    <w:rsid w:val="00505B36"/>
    <w:rsid w:val="005104DF"/>
    <w:rsid w:val="00515EE1"/>
    <w:rsid w:val="00525C40"/>
    <w:rsid w:val="00531476"/>
    <w:rsid w:val="00533838"/>
    <w:rsid w:val="00541807"/>
    <w:rsid w:val="00541F33"/>
    <w:rsid w:val="00543004"/>
    <w:rsid w:val="0054654E"/>
    <w:rsid w:val="00553DFE"/>
    <w:rsid w:val="0056408C"/>
    <w:rsid w:val="00574515"/>
    <w:rsid w:val="00574C9D"/>
    <w:rsid w:val="005759D2"/>
    <w:rsid w:val="00582A87"/>
    <w:rsid w:val="005849F4"/>
    <w:rsid w:val="00584D59"/>
    <w:rsid w:val="00585B02"/>
    <w:rsid w:val="005935D3"/>
    <w:rsid w:val="005A0D40"/>
    <w:rsid w:val="005A2435"/>
    <w:rsid w:val="005A4949"/>
    <w:rsid w:val="005A608E"/>
    <w:rsid w:val="005A6AD1"/>
    <w:rsid w:val="005A6AD8"/>
    <w:rsid w:val="005A73EB"/>
    <w:rsid w:val="005B214B"/>
    <w:rsid w:val="005C0B62"/>
    <w:rsid w:val="005C29DF"/>
    <w:rsid w:val="005C37FF"/>
    <w:rsid w:val="005C3907"/>
    <w:rsid w:val="005D242B"/>
    <w:rsid w:val="005D3141"/>
    <w:rsid w:val="005D3FD5"/>
    <w:rsid w:val="005E00FF"/>
    <w:rsid w:val="005E2CD7"/>
    <w:rsid w:val="005E360F"/>
    <w:rsid w:val="005E79A9"/>
    <w:rsid w:val="005F71F3"/>
    <w:rsid w:val="00601969"/>
    <w:rsid w:val="0060259D"/>
    <w:rsid w:val="006069D0"/>
    <w:rsid w:val="0061203D"/>
    <w:rsid w:val="00612065"/>
    <w:rsid w:val="00613463"/>
    <w:rsid w:val="006146F3"/>
    <w:rsid w:val="006155D3"/>
    <w:rsid w:val="00615935"/>
    <w:rsid w:val="00617850"/>
    <w:rsid w:val="00617B32"/>
    <w:rsid w:val="006303CD"/>
    <w:rsid w:val="00633DCD"/>
    <w:rsid w:val="00643578"/>
    <w:rsid w:val="00656A47"/>
    <w:rsid w:val="00657EC5"/>
    <w:rsid w:val="00660E27"/>
    <w:rsid w:val="0066259E"/>
    <w:rsid w:val="00662FE0"/>
    <w:rsid w:val="00665465"/>
    <w:rsid w:val="0066643A"/>
    <w:rsid w:val="00681CFB"/>
    <w:rsid w:val="00682869"/>
    <w:rsid w:val="00683D2B"/>
    <w:rsid w:val="0068649B"/>
    <w:rsid w:val="00690CFD"/>
    <w:rsid w:val="0069290E"/>
    <w:rsid w:val="00693DA8"/>
    <w:rsid w:val="006978AD"/>
    <w:rsid w:val="006A29CC"/>
    <w:rsid w:val="006A2C61"/>
    <w:rsid w:val="006A42C3"/>
    <w:rsid w:val="006B22B4"/>
    <w:rsid w:val="006C2703"/>
    <w:rsid w:val="006C2BD6"/>
    <w:rsid w:val="006C3464"/>
    <w:rsid w:val="006D1C3C"/>
    <w:rsid w:val="006D38F2"/>
    <w:rsid w:val="006D3FFF"/>
    <w:rsid w:val="006E2FB5"/>
    <w:rsid w:val="006F2CB9"/>
    <w:rsid w:val="006F647A"/>
    <w:rsid w:val="007005AC"/>
    <w:rsid w:val="00705F52"/>
    <w:rsid w:val="00706169"/>
    <w:rsid w:val="0070692E"/>
    <w:rsid w:val="00711C5B"/>
    <w:rsid w:val="007128F7"/>
    <w:rsid w:val="007156C3"/>
    <w:rsid w:val="00721052"/>
    <w:rsid w:val="007228E7"/>
    <w:rsid w:val="00732ACC"/>
    <w:rsid w:val="00732D9B"/>
    <w:rsid w:val="00734671"/>
    <w:rsid w:val="0073483A"/>
    <w:rsid w:val="00742829"/>
    <w:rsid w:val="0074515B"/>
    <w:rsid w:val="00746078"/>
    <w:rsid w:val="00746888"/>
    <w:rsid w:val="00750D89"/>
    <w:rsid w:val="00762EE9"/>
    <w:rsid w:val="00765DC9"/>
    <w:rsid w:val="007665EA"/>
    <w:rsid w:val="0077183D"/>
    <w:rsid w:val="00772CC0"/>
    <w:rsid w:val="0077375B"/>
    <w:rsid w:val="0077600E"/>
    <w:rsid w:val="00776EBE"/>
    <w:rsid w:val="0077713E"/>
    <w:rsid w:val="00780C9B"/>
    <w:rsid w:val="00781254"/>
    <w:rsid w:val="0078275C"/>
    <w:rsid w:val="00794650"/>
    <w:rsid w:val="007973C6"/>
    <w:rsid w:val="007A0DC2"/>
    <w:rsid w:val="007B30D4"/>
    <w:rsid w:val="007B729A"/>
    <w:rsid w:val="007C0A8E"/>
    <w:rsid w:val="007C7865"/>
    <w:rsid w:val="007D009E"/>
    <w:rsid w:val="007D1A73"/>
    <w:rsid w:val="007E2600"/>
    <w:rsid w:val="007E28F1"/>
    <w:rsid w:val="007E4421"/>
    <w:rsid w:val="007E4D9B"/>
    <w:rsid w:val="007F5009"/>
    <w:rsid w:val="008032A4"/>
    <w:rsid w:val="0080587B"/>
    <w:rsid w:val="008067B5"/>
    <w:rsid w:val="00806F85"/>
    <w:rsid w:val="0081086A"/>
    <w:rsid w:val="0081792E"/>
    <w:rsid w:val="008241B5"/>
    <w:rsid w:val="0082620B"/>
    <w:rsid w:val="00827397"/>
    <w:rsid w:val="008301BA"/>
    <w:rsid w:val="00831D1A"/>
    <w:rsid w:val="00835217"/>
    <w:rsid w:val="0084667E"/>
    <w:rsid w:val="00847392"/>
    <w:rsid w:val="00852468"/>
    <w:rsid w:val="00857CBB"/>
    <w:rsid w:val="00865075"/>
    <w:rsid w:val="00866497"/>
    <w:rsid w:val="00870A3B"/>
    <w:rsid w:val="00871BEB"/>
    <w:rsid w:val="00883E4A"/>
    <w:rsid w:val="008841AC"/>
    <w:rsid w:val="00890E57"/>
    <w:rsid w:val="0089130D"/>
    <w:rsid w:val="00897C7E"/>
    <w:rsid w:val="008B140E"/>
    <w:rsid w:val="008B2010"/>
    <w:rsid w:val="008B59DE"/>
    <w:rsid w:val="008D5176"/>
    <w:rsid w:val="008D6A15"/>
    <w:rsid w:val="008E001B"/>
    <w:rsid w:val="008E2B6A"/>
    <w:rsid w:val="008E4C72"/>
    <w:rsid w:val="008E548A"/>
    <w:rsid w:val="008F0D07"/>
    <w:rsid w:val="008F2693"/>
    <w:rsid w:val="008F5CC7"/>
    <w:rsid w:val="00904959"/>
    <w:rsid w:val="00905983"/>
    <w:rsid w:val="00906435"/>
    <w:rsid w:val="00906F48"/>
    <w:rsid w:val="009074AE"/>
    <w:rsid w:val="00913635"/>
    <w:rsid w:val="00917808"/>
    <w:rsid w:val="009213B6"/>
    <w:rsid w:val="009219B2"/>
    <w:rsid w:val="009228F2"/>
    <w:rsid w:val="00923D4D"/>
    <w:rsid w:val="009247E0"/>
    <w:rsid w:val="009264E2"/>
    <w:rsid w:val="0092774C"/>
    <w:rsid w:val="00927DF1"/>
    <w:rsid w:val="00932D6E"/>
    <w:rsid w:val="009334E2"/>
    <w:rsid w:val="00933BBC"/>
    <w:rsid w:val="0093419E"/>
    <w:rsid w:val="0093520B"/>
    <w:rsid w:val="009358F1"/>
    <w:rsid w:val="00947E3B"/>
    <w:rsid w:val="00954A33"/>
    <w:rsid w:val="00960881"/>
    <w:rsid w:val="00961974"/>
    <w:rsid w:val="00962A66"/>
    <w:rsid w:val="0096699E"/>
    <w:rsid w:val="0097045C"/>
    <w:rsid w:val="00971B91"/>
    <w:rsid w:val="0097721D"/>
    <w:rsid w:val="009772F9"/>
    <w:rsid w:val="009774B6"/>
    <w:rsid w:val="009806DA"/>
    <w:rsid w:val="00983D46"/>
    <w:rsid w:val="00994184"/>
    <w:rsid w:val="009A0970"/>
    <w:rsid w:val="009A2BE4"/>
    <w:rsid w:val="009A46B1"/>
    <w:rsid w:val="009A50B7"/>
    <w:rsid w:val="009B0F22"/>
    <w:rsid w:val="009B6AD4"/>
    <w:rsid w:val="009C3765"/>
    <w:rsid w:val="009D0A03"/>
    <w:rsid w:val="009D4D1D"/>
    <w:rsid w:val="009D6197"/>
    <w:rsid w:val="009D6D0A"/>
    <w:rsid w:val="009E1C05"/>
    <w:rsid w:val="009E4053"/>
    <w:rsid w:val="009F30D2"/>
    <w:rsid w:val="00A00227"/>
    <w:rsid w:val="00A00F1A"/>
    <w:rsid w:val="00A030DE"/>
    <w:rsid w:val="00A03DD6"/>
    <w:rsid w:val="00A0628C"/>
    <w:rsid w:val="00A10A3C"/>
    <w:rsid w:val="00A12241"/>
    <w:rsid w:val="00A13D73"/>
    <w:rsid w:val="00A26A6B"/>
    <w:rsid w:val="00A30820"/>
    <w:rsid w:val="00A40832"/>
    <w:rsid w:val="00A40FB1"/>
    <w:rsid w:val="00A453AD"/>
    <w:rsid w:val="00A4680D"/>
    <w:rsid w:val="00A46CE4"/>
    <w:rsid w:val="00A47F0B"/>
    <w:rsid w:val="00A50ECB"/>
    <w:rsid w:val="00A523E9"/>
    <w:rsid w:val="00A53CBB"/>
    <w:rsid w:val="00A5470B"/>
    <w:rsid w:val="00A549C8"/>
    <w:rsid w:val="00A54F10"/>
    <w:rsid w:val="00A55A35"/>
    <w:rsid w:val="00A60F66"/>
    <w:rsid w:val="00A612E0"/>
    <w:rsid w:val="00A649E7"/>
    <w:rsid w:val="00A6748D"/>
    <w:rsid w:val="00A711A2"/>
    <w:rsid w:val="00A76F3E"/>
    <w:rsid w:val="00A77BE0"/>
    <w:rsid w:val="00A8108A"/>
    <w:rsid w:val="00A824A9"/>
    <w:rsid w:val="00A82A70"/>
    <w:rsid w:val="00A873B6"/>
    <w:rsid w:val="00A912E5"/>
    <w:rsid w:val="00A92D18"/>
    <w:rsid w:val="00A92EA3"/>
    <w:rsid w:val="00AA131D"/>
    <w:rsid w:val="00AA2204"/>
    <w:rsid w:val="00AA27C9"/>
    <w:rsid w:val="00AA5CD0"/>
    <w:rsid w:val="00AA6528"/>
    <w:rsid w:val="00AA767B"/>
    <w:rsid w:val="00AB081E"/>
    <w:rsid w:val="00AB2181"/>
    <w:rsid w:val="00AB7C10"/>
    <w:rsid w:val="00AC05EB"/>
    <w:rsid w:val="00AC2E13"/>
    <w:rsid w:val="00AD0F19"/>
    <w:rsid w:val="00AD77C2"/>
    <w:rsid w:val="00AE5830"/>
    <w:rsid w:val="00AF0489"/>
    <w:rsid w:val="00AF15CB"/>
    <w:rsid w:val="00AF33BE"/>
    <w:rsid w:val="00AF3423"/>
    <w:rsid w:val="00AF5308"/>
    <w:rsid w:val="00AF54BE"/>
    <w:rsid w:val="00AF7CE6"/>
    <w:rsid w:val="00AF7F6E"/>
    <w:rsid w:val="00B003A8"/>
    <w:rsid w:val="00B0157B"/>
    <w:rsid w:val="00B10810"/>
    <w:rsid w:val="00B13B21"/>
    <w:rsid w:val="00B22B58"/>
    <w:rsid w:val="00B332A2"/>
    <w:rsid w:val="00B41A0E"/>
    <w:rsid w:val="00B42E78"/>
    <w:rsid w:val="00B51A3F"/>
    <w:rsid w:val="00B52FB1"/>
    <w:rsid w:val="00B53034"/>
    <w:rsid w:val="00B55947"/>
    <w:rsid w:val="00B569BE"/>
    <w:rsid w:val="00B64FDC"/>
    <w:rsid w:val="00B722C7"/>
    <w:rsid w:val="00B7292C"/>
    <w:rsid w:val="00B8061D"/>
    <w:rsid w:val="00B86537"/>
    <w:rsid w:val="00B91690"/>
    <w:rsid w:val="00B93D38"/>
    <w:rsid w:val="00B94145"/>
    <w:rsid w:val="00B95C7E"/>
    <w:rsid w:val="00BA4F14"/>
    <w:rsid w:val="00BA60CA"/>
    <w:rsid w:val="00BB4ADB"/>
    <w:rsid w:val="00BB7E10"/>
    <w:rsid w:val="00BC5296"/>
    <w:rsid w:val="00BC586C"/>
    <w:rsid w:val="00BD0CB4"/>
    <w:rsid w:val="00BD7151"/>
    <w:rsid w:val="00BD7929"/>
    <w:rsid w:val="00BE1E66"/>
    <w:rsid w:val="00BE5003"/>
    <w:rsid w:val="00BF2FA5"/>
    <w:rsid w:val="00BF4B6A"/>
    <w:rsid w:val="00C04348"/>
    <w:rsid w:val="00C05FCE"/>
    <w:rsid w:val="00C2148D"/>
    <w:rsid w:val="00C270CE"/>
    <w:rsid w:val="00C310E8"/>
    <w:rsid w:val="00C36FB3"/>
    <w:rsid w:val="00C4127B"/>
    <w:rsid w:val="00C416C3"/>
    <w:rsid w:val="00C43D9D"/>
    <w:rsid w:val="00C46563"/>
    <w:rsid w:val="00C47945"/>
    <w:rsid w:val="00C535A6"/>
    <w:rsid w:val="00C54492"/>
    <w:rsid w:val="00C54FEF"/>
    <w:rsid w:val="00C55805"/>
    <w:rsid w:val="00C56185"/>
    <w:rsid w:val="00C6091E"/>
    <w:rsid w:val="00C63DFA"/>
    <w:rsid w:val="00C6497F"/>
    <w:rsid w:val="00C65B13"/>
    <w:rsid w:val="00C661A9"/>
    <w:rsid w:val="00C707EB"/>
    <w:rsid w:val="00C7434A"/>
    <w:rsid w:val="00C8079B"/>
    <w:rsid w:val="00C840BF"/>
    <w:rsid w:val="00C849DA"/>
    <w:rsid w:val="00C84C09"/>
    <w:rsid w:val="00C8503A"/>
    <w:rsid w:val="00C86560"/>
    <w:rsid w:val="00C907B4"/>
    <w:rsid w:val="00C93046"/>
    <w:rsid w:val="00C93910"/>
    <w:rsid w:val="00C94106"/>
    <w:rsid w:val="00C94B62"/>
    <w:rsid w:val="00C94B94"/>
    <w:rsid w:val="00C9505B"/>
    <w:rsid w:val="00CA0921"/>
    <w:rsid w:val="00CA51B8"/>
    <w:rsid w:val="00CA59AC"/>
    <w:rsid w:val="00CB1C28"/>
    <w:rsid w:val="00CB2847"/>
    <w:rsid w:val="00CB4141"/>
    <w:rsid w:val="00CC0BE0"/>
    <w:rsid w:val="00CC3750"/>
    <w:rsid w:val="00CC4B10"/>
    <w:rsid w:val="00CC790D"/>
    <w:rsid w:val="00CD1478"/>
    <w:rsid w:val="00CD4A4B"/>
    <w:rsid w:val="00CD7731"/>
    <w:rsid w:val="00CE5E91"/>
    <w:rsid w:val="00CE6B9F"/>
    <w:rsid w:val="00CE72BE"/>
    <w:rsid w:val="00CE76B6"/>
    <w:rsid w:val="00CF5EE9"/>
    <w:rsid w:val="00CF71FA"/>
    <w:rsid w:val="00CF7937"/>
    <w:rsid w:val="00D010CE"/>
    <w:rsid w:val="00D0147B"/>
    <w:rsid w:val="00D0175D"/>
    <w:rsid w:val="00D03ABA"/>
    <w:rsid w:val="00D10B6D"/>
    <w:rsid w:val="00D157B7"/>
    <w:rsid w:val="00D30552"/>
    <w:rsid w:val="00D305A4"/>
    <w:rsid w:val="00D352F3"/>
    <w:rsid w:val="00D35FF3"/>
    <w:rsid w:val="00D407E7"/>
    <w:rsid w:val="00D4096C"/>
    <w:rsid w:val="00D45207"/>
    <w:rsid w:val="00D5090C"/>
    <w:rsid w:val="00D51435"/>
    <w:rsid w:val="00D54777"/>
    <w:rsid w:val="00D577FF"/>
    <w:rsid w:val="00D632CE"/>
    <w:rsid w:val="00D71090"/>
    <w:rsid w:val="00D71963"/>
    <w:rsid w:val="00D72DC0"/>
    <w:rsid w:val="00D76412"/>
    <w:rsid w:val="00D76877"/>
    <w:rsid w:val="00D8031D"/>
    <w:rsid w:val="00D81903"/>
    <w:rsid w:val="00D81924"/>
    <w:rsid w:val="00D903A8"/>
    <w:rsid w:val="00D9246A"/>
    <w:rsid w:val="00D93299"/>
    <w:rsid w:val="00D93E79"/>
    <w:rsid w:val="00D945D7"/>
    <w:rsid w:val="00D972C3"/>
    <w:rsid w:val="00D97FC1"/>
    <w:rsid w:val="00DA316A"/>
    <w:rsid w:val="00DA63BF"/>
    <w:rsid w:val="00DA6CD3"/>
    <w:rsid w:val="00DB5FFF"/>
    <w:rsid w:val="00DC1F81"/>
    <w:rsid w:val="00DC3622"/>
    <w:rsid w:val="00DC3C58"/>
    <w:rsid w:val="00DC60DE"/>
    <w:rsid w:val="00DD207C"/>
    <w:rsid w:val="00DD363A"/>
    <w:rsid w:val="00DE21D7"/>
    <w:rsid w:val="00DE240B"/>
    <w:rsid w:val="00DE41D3"/>
    <w:rsid w:val="00DE577A"/>
    <w:rsid w:val="00DE6C1E"/>
    <w:rsid w:val="00DE7FD1"/>
    <w:rsid w:val="00DF0276"/>
    <w:rsid w:val="00DF1458"/>
    <w:rsid w:val="00DF25E4"/>
    <w:rsid w:val="00DF472E"/>
    <w:rsid w:val="00DF4733"/>
    <w:rsid w:val="00DF56C2"/>
    <w:rsid w:val="00DF7EDC"/>
    <w:rsid w:val="00DF7F13"/>
    <w:rsid w:val="00E000D8"/>
    <w:rsid w:val="00E028EB"/>
    <w:rsid w:val="00E17088"/>
    <w:rsid w:val="00E203DE"/>
    <w:rsid w:val="00E21D4C"/>
    <w:rsid w:val="00E23101"/>
    <w:rsid w:val="00E23836"/>
    <w:rsid w:val="00E24555"/>
    <w:rsid w:val="00E4028B"/>
    <w:rsid w:val="00E43609"/>
    <w:rsid w:val="00E46442"/>
    <w:rsid w:val="00E478DC"/>
    <w:rsid w:val="00E53E31"/>
    <w:rsid w:val="00E55CBB"/>
    <w:rsid w:val="00E6145D"/>
    <w:rsid w:val="00E626F3"/>
    <w:rsid w:val="00E628A6"/>
    <w:rsid w:val="00E636D7"/>
    <w:rsid w:val="00E74101"/>
    <w:rsid w:val="00E80B97"/>
    <w:rsid w:val="00E833D5"/>
    <w:rsid w:val="00E835E7"/>
    <w:rsid w:val="00E845EC"/>
    <w:rsid w:val="00E8555D"/>
    <w:rsid w:val="00E86D2B"/>
    <w:rsid w:val="00E91E26"/>
    <w:rsid w:val="00E92DFD"/>
    <w:rsid w:val="00E95A20"/>
    <w:rsid w:val="00E966E6"/>
    <w:rsid w:val="00EA07DC"/>
    <w:rsid w:val="00EB0C50"/>
    <w:rsid w:val="00EB6938"/>
    <w:rsid w:val="00EB79A6"/>
    <w:rsid w:val="00EC2119"/>
    <w:rsid w:val="00EC277D"/>
    <w:rsid w:val="00EC7976"/>
    <w:rsid w:val="00ED255A"/>
    <w:rsid w:val="00ED5EC4"/>
    <w:rsid w:val="00EE1716"/>
    <w:rsid w:val="00EE6B5B"/>
    <w:rsid w:val="00EE7E4D"/>
    <w:rsid w:val="00EF40FD"/>
    <w:rsid w:val="00EF6D43"/>
    <w:rsid w:val="00F0513A"/>
    <w:rsid w:val="00F0557C"/>
    <w:rsid w:val="00F10541"/>
    <w:rsid w:val="00F1641A"/>
    <w:rsid w:val="00F17D09"/>
    <w:rsid w:val="00F202F2"/>
    <w:rsid w:val="00F25C1E"/>
    <w:rsid w:val="00F2740E"/>
    <w:rsid w:val="00F276C2"/>
    <w:rsid w:val="00F27F75"/>
    <w:rsid w:val="00F3345C"/>
    <w:rsid w:val="00F37794"/>
    <w:rsid w:val="00F37D29"/>
    <w:rsid w:val="00F614B6"/>
    <w:rsid w:val="00F640D5"/>
    <w:rsid w:val="00F7504D"/>
    <w:rsid w:val="00F75E68"/>
    <w:rsid w:val="00F80ADD"/>
    <w:rsid w:val="00F844B3"/>
    <w:rsid w:val="00F848DE"/>
    <w:rsid w:val="00F91010"/>
    <w:rsid w:val="00F92FB5"/>
    <w:rsid w:val="00F962A6"/>
    <w:rsid w:val="00F96793"/>
    <w:rsid w:val="00FA584F"/>
    <w:rsid w:val="00FA5E98"/>
    <w:rsid w:val="00FA669C"/>
    <w:rsid w:val="00FA6B21"/>
    <w:rsid w:val="00FD784D"/>
    <w:rsid w:val="00FD79F4"/>
    <w:rsid w:val="00FE0DD1"/>
    <w:rsid w:val="00FE1E48"/>
    <w:rsid w:val="00FE5EF4"/>
    <w:rsid w:val="00FE6920"/>
    <w:rsid w:val="00FF1343"/>
    <w:rsid w:val="00FF47D2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B1B033"/>
  <w15:chartTrackingRefBased/>
  <w15:docId w15:val="{D80B6505-BC74-4815-A6E2-4F035F7F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B94"/>
    <w:rPr>
      <w:rFonts w:ascii="Times New Roman" w:eastAsia="Calibri" w:hAnsi="Times New Roman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B94"/>
    <w:pPr>
      <w:keepNext/>
      <w:keepLines/>
      <w:numPr>
        <w:numId w:val="36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B94"/>
    <w:pPr>
      <w:keepNext/>
      <w:keepLines/>
      <w:numPr>
        <w:ilvl w:val="1"/>
        <w:numId w:val="36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B94"/>
    <w:pPr>
      <w:keepNext/>
      <w:keepLines/>
      <w:numPr>
        <w:ilvl w:val="2"/>
        <w:numId w:val="36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B94"/>
    <w:pPr>
      <w:keepNext/>
      <w:keepLines/>
      <w:numPr>
        <w:ilvl w:val="3"/>
        <w:numId w:val="3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B94"/>
    <w:pPr>
      <w:keepNext/>
      <w:keepLines/>
      <w:numPr>
        <w:ilvl w:val="4"/>
        <w:numId w:val="3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B94"/>
    <w:pPr>
      <w:keepNext/>
      <w:keepLines/>
      <w:numPr>
        <w:ilvl w:val="5"/>
        <w:numId w:val="3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B94"/>
    <w:pPr>
      <w:keepNext/>
      <w:keepLines/>
      <w:numPr>
        <w:ilvl w:val="6"/>
        <w:numId w:val="3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B94"/>
    <w:pPr>
      <w:keepNext/>
      <w:keepLines/>
      <w:numPr>
        <w:ilvl w:val="7"/>
        <w:numId w:val="3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B94"/>
    <w:pPr>
      <w:keepNext/>
      <w:keepLines/>
      <w:numPr>
        <w:ilvl w:val="8"/>
        <w:numId w:val="3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4B94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FB1"/>
    <w:rPr>
      <w:rFonts w:ascii="Tahoma" w:hAnsi="Tahoma" w:cs="Tahoma"/>
      <w:kern w:val="0"/>
      <w:sz w:val="16"/>
      <w:szCs w:val="16"/>
      <w:lang w:val="en-GB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4B94"/>
    <w:pPr>
      <w:spacing w:after="200" w:line="240" w:lineRule="auto"/>
    </w:pPr>
    <w:rPr>
      <w:rFonts w:eastAsia="Times New Roman" w:cs="Times New Roman"/>
      <w:i/>
      <w:iCs/>
      <w:color w:val="44546A" w:themeColor="text2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40F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F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FB1"/>
    <w:rPr>
      <w:rFonts w:ascii="Times New Roman" w:hAnsi="Times New Roman"/>
      <w:kern w:val="0"/>
      <w:sz w:val="20"/>
      <w:szCs w:val="2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40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FB1"/>
    <w:rPr>
      <w:rFonts w:ascii="Times New Roman" w:hAnsi="Times New Roman"/>
      <w:kern w:val="0"/>
      <w:sz w:val="24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0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FB1"/>
    <w:rPr>
      <w:rFonts w:ascii="Times New Roman" w:hAnsi="Times New Roman"/>
      <w:kern w:val="0"/>
      <w:sz w:val="24"/>
      <w:lang w:val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94B94"/>
    <w:rPr>
      <w:rFonts w:ascii="Times New Roman" w:eastAsiaTheme="majorEastAsia" w:hAnsi="Times New Roman" w:cstheme="majorBidi"/>
      <w:b/>
      <w:bCs/>
      <w:smallCaps/>
      <w:color w:val="000000" w:themeColor="text1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4B94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4B94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4B94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B94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B9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0F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4B94"/>
    <w:pPr>
      <w:ind w:left="720"/>
      <w:contextualSpacing/>
    </w:pPr>
  </w:style>
  <w:style w:type="paragraph" w:styleId="NoSpacing">
    <w:name w:val="No Spacing"/>
    <w:uiPriority w:val="1"/>
    <w:qFormat/>
    <w:rsid w:val="00C94B94"/>
    <w:pPr>
      <w:spacing w:after="0" w:line="240" w:lineRule="auto"/>
      <w:jc w:val="both"/>
    </w:pPr>
    <w:rPr>
      <w:rFonts w:ascii="Times New Roman" w:hAnsi="Times New Roman"/>
      <w:kern w:val="0"/>
      <w:sz w:val="24"/>
      <w:lang w:val="en-GB"/>
      <w14:ligatures w14:val="none"/>
    </w:rPr>
  </w:style>
  <w:style w:type="table" w:styleId="TableGrid">
    <w:name w:val="Table Grid"/>
    <w:basedOn w:val="TableNormal"/>
    <w:uiPriority w:val="59"/>
    <w:rsid w:val="00A40FB1"/>
    <w:pPr>
      <w:spacing w:after="0" w:line="240" w:lineRule="auto"/>
    </w:pPr>
    <w:rPr>
      <w:rFonts w:eastAsia="SimSun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94B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B94"/>
    <w:rPr>
      <w:rFonts w:asciiTheme="majorHAnsi" w:eastAsiaTheme="majorEastAsia" w:hAnsiTheme="majorHAnsi" w:cstheme="majorBidi"/>
      <w:color w:val="000000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40F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0FB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0FB1"/>
    <w:pPr>
      <w:tabs>
        <w:tab w:val="left" w:pos="1320"/>
        <w:tab w:val="right" w:leader="dot" w:pos="9350"/>
      </w:tabs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C94B9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40FB1"/>
    <w:rPr>
      <w:color w:val="605E5C"/>
      <w:shd w:val="clear" w:color="auto" w:fill="E1DFDD"/>
    </w:rPr>
  </w:style>
  <w:style w:type="table" w:customStyle="1" w:styleId="TableGrid0">
    <w:name w:val="TableGrid"/>
    <w:rsid w:val="0049170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93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customStyle="1" w:styleId="Code">
    <w:name w:val="Code"/>
    <w:basedOn w:val="Normal"/>
    <w:link w:val="CodeChar"/>
    <w:qFormat/>
    <w:rsid w:val="00C94B94"/>
    <w:pPr>
      <w:spacing w:after="15" w:line="240" w:lineRule="auto"/>
      <w:ind w:left="3363"/>
    </w:pPr>
    <w:rPr>
      <w:rFonts w:ascii="Consolas" w:hAnsi="Consolas"/>
      <w:b/>
      <w:color w:val="C00000"/>
      <w:sz w:val="22"/>
    </w:rPr>
  </w:style>
  <w:style w:type="character" w:customStyle="1" w:styleId="CodeChar">
    <w:name w:val="Code Char"/>
    <w:basedOn w:val="DefaultParagraphFont"/>
    <w:link w:val="Code"/>
    <w:rsid w:val="00C94B94"/>
    <w:rPr>
      <w:rFonts w:ascii="Consolas" w:eastAsia="Calibri" w:hAnsi="Consolas" w:cs="Calibri"/>
      <w:b/>
      <w:color w:val="C00000"/>
    </w:rPr>
  </w:style>
  <w:style w:type="character" w:styleId="HTMLCode">
    <w:name w:val="HTML Code"/>
    <w:basedOn w:val="DefaultParagraphFont"/>
    <w:uiPriority w:val="99"/>
    <w:semiHidden/>
    <w:unhideWhenUsed/>
    <w:rsid w:val="003623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F64DC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Cs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94B9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B94"/>
    <w:rPr>
      <w:rFonts w:ascii="Times New Roman" w:eastAsia="Calibri" w:hAnsi="Times New Roman" w:cs="Calibri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C94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OneDrive\APU\Document%20Text%20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94761-EBF9-4FA2-BE96-D2D9E20D4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Text Style</Template>
  <TotalTime>1</TotalTime>
  <Pages>2</Pages>
  <Words>39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WEI MIN CHIN</cp:lastModifiedBy>
  <cp:revision>5</cp:revision>
  <cp:lastPrinted>2024-02-20T08:05:00Z</cp:lastPrinted>
  <dcterms:created xsi:type="dcterms:W3CDTF">2024-09-24T08:40:00Z</dcterms:created>
  <dcterms:modified xsi:type="dcterms:W3CDTF">2024-09-24T08:41:00Z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dd8b32b3-b661-4ad8-8ce5-c759f5eafe46</vt:lpwstr>
  </property>
</Properties>
</file>